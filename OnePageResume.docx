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5C87" w14:textId="77777777" w:rsidR="00A839BE" w:rsidRDefault="00E5183E" w:rsidP="00355D85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4259E527" wp14:editId="3E026C5A">
                <wp:simplePos x="0" y="0"/>
                <wp:positionH relativeFrom="column">
                  <wp:posOffset>-245110</wp:posOffset>
                </wp:positionH>
                <wp:positionV relativeFrom="paragraph">
                  <wp:posOffset>-95250</wp:posOffset>
                </wp:positionV>
                <wp:extent cx="2730500" cy="14847570"/>
                <wp:effectExtent l="0" t="0" r="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0" cy="14847570"/>
                          <a:chOff x="-10697" y="181201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10697" y="181201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1" y="975360"/>
                            <a:ext cx="1691640" cy="1161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251F8" id="Group 6" o:spid="_x0000_s1026" alt="&quot;&quot;" style="position:absolute;margin-left:-19.3pt;margin-top:-7.5pt;width:215pt;height:1169.1pt;z-index:-251624448;mso-width-relative:margin;mso-height-relative:margin" coordorigin="-106,1812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">
                <v:rect id="Rectangle 7" o:spid="_x0000_s1027" alt="&quot;&quot;" style="position:absolute;left:-106;top:1812;width:28523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1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487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44"/>
        <w:gridCol w:w="6923"/>
      </w:tblGrid>
      <w:tr w:rsidR="00A839BE" w:rsidRPr="00320ECB" w14:paraId="4B7F2D60" w14:textId="77777777" w:rsidTr="0089389B">
        <w:trPr>
          <w:trHeight w:val="3146"/>
          <w:jc w:val="center"/>
        </w:trPr>
        <w:tc>
          <w:tcPr>
            <w:tcW w:w="3544" w:type="dxa"/>
            <w:shd w:val="clear" w:color="auto" w:fill="auto"/>
            <w:tcMar>
              <w:left w:w="634" w:type="dxa"/>
            </w:tcMar>
            <w:vAlign w:val="center"/>
          </w:tcPr>
          <w:p w14:paraId="6F556FF2" w14:textId="0B23C3BD" w:rsidR="00A839BE" w:rsidRDefault="007A76A2" w:rsidP="0089389B">
            <w:pPr>
              <w:pStyle w:val="ProfilePicture"/>
              <w:ind w:left="-495" w:right="201"/>
            </w:pPr>
            <w:r>
              <w:drawing>
                <wp:anchor distT="0" distB="0" distL="114300" distR="114300" simplePos="0" relativeHeight="251693056" behindDoc="0" locked="0" layoutInCell="1" allowOverlap="1" wp14:anchorId="62DA79DE" wp14:editId="16C72334">
                  <wp:simplePos x="0" y="0"/>
                  <wp:positionH relativeFrom="column">
                    <wp:posOffset>-201295</wp:posOffset>
                  </wp:positionH>
                  <wp:positionV relativeFrom="paragraph">
                    <wp:posOffset>781050</wp:posOffset>
                  </wp:positionV>
                  <wp:extent cx="1542415" cy="1638300"/>
                  <wp:effectExtent l="0" t="0" r="635" b="0"/>
                  <wp:wrapNone/>
                  <wp:docPr id="1" name="Picture 1" descr="A person in a blu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blue shirt&#10;&#10;Description automatically generated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80" r="16207" b="10322"/>
                          <a:stretch/>
                        </pic:blipFill>
                        <pic:spPr bwMode="auto">
                          <a:xfrm>
                            <a:off x="0" y="0"/>
                            <a:ext cx="1542415" cy="163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24" w:type="dxa"/>
            <w:shd w:val="clear" w:color="auto" w:fill="auto"/>
          </w:tcPr>
          <w:p w14:paraId="3BB48D00" w14:textId="0218C3FF" w:rsidR="00A839BE" w:rsidRDefault="00442E40" w:rsidP="00A92A90">
            <w:pPr>
              <w:pStyle w:val="Title"/>
            </w:pPr>
            <w:r>
              <w:t>Shubham</w:t>
            </w:r>
          </w:p>
          <w:p w14:paraId="18921D08" w14:textId="13347FF8" w:rsidR="00A839BE" w:rsidRDefault="00442E40" w:rsidP="00437FAC">
            <w:pPr>
              <w:pStyle w:val="Subtitle"/>
            </w:pPr>
            <w:r>
              <w:t>BARSAGAde</w:t>
            </w:r>
          </w:p>
          <w:p w14:paraId="38708231" w14:textId="77777777" w:rsidR="00E5183E" w:rsidRPr="004E3FA7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9161FEF" wp14:editId="00D3C714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B2E8EA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16E2E3" w14:textId="77777777" w:rsidR="00A839BE" w:rsidRPr="00962354" w:rsidRDefault="00962354" w:rsidP="00446C78">
            <w:pPr>
              <w:pStyle w:val="Heading1"/>
              <w:rPr>
                <w:sz w:val="28"/>
                <w:szCs w:val="26"/>
              </w:rPr>
            </w:pPr>
            <w:r w:rsidRPr="00962354">
              <w:rPr>
                <w:sz w:val="28"/>
                <w:szCs w:val="26"/>
              </w:rPr>
              <w:t>Summary</w:t>
            </w:r>
          </w:p>
          <w:p w14:paraId="4F3F53D0" w14:textId="61FD1F1D" w:rsidR="00962354" w:rsidRPr="00962354" w:rsidRDefault="00962354" w:rsidP="00962354"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Sr Analyst with 21+ Months of experience working in the computer software industry in the Java Full Stack domain.</w:t>
            </w:r>
          </w:p>
        </w:tc>
      </w:tr>
      <w:tr w:rsidR="00A839BE" w:rsidRPr="00320ECB" w14:paraId="25B9D9A5" w14:textId="77777777" w:rsidTr="0089389B">
        <w:trPr>
          <w:trHeight w:val="6682"/>
          <w:jc w:val="center"/>
        </w:trPr>
        <w:tc>
          <w:tcPr>
            <w:tcW w:w="3544" w:type="dxa"/>
            <w:shd w:val="clear" w:color="auto" w:fill="auto"/>
          </w:tcPr>
          <w:p w14:paraId="68FC9B68" w14:textId="77777777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1DAC500C0F204ECCB54A2F17B0846724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3DE2D553" w14:textId="1F37800E" w:rsidR="00A839BE" w:rsidRPr="00442E40" w:rsidRDefault="00442E40" w:rsidP="00E5183E">
            <w:pPr>
              <w:rPr>
                <w:rStyle w:val="Strong"/>
                <w:b w:val="0"/>
                <w:bCs w:val="0"/>
                <w:color w:val="0D0D0D" w:themeColor="text1" w:themeTint="F2"/>
              </w:rPr>
            </w:pPr>
            <w:proofErr w:type="spellStart"/>
            <w:r w:rsidRPr="00442E40">
              <w:rPr>
                <w:color w:val="0D0D0D" w:themeColor="text1" w:themeTint="F2"/>
              </w:rPr>
              <w:t>Sasti</w:t>
            </w:r>
            <w:proofErr w:type="spellEnd"/>
            <w:r w:rsidRPr="00442E40">
              <w:rPr>
                <w:color w:val="0D0D0D" w:themeColor="text1" w:themeTint="F2"/>
              </w:rPr>
              <w:t xml:space="preserve"> Colony</w:t>
            </w:r>
          </w:p>
          <w:p w14:paraId="421EA43F" w14:textId="0B203B7E" w:rsidR="00446C78" w:rsidRPr="00442E40" w:rsidRDefault="00442E40" w:rsidP="00E5183E">
            <w:pPr>
              <w:rPr>
                <w:rStyle w:val="Strong"/>
                <w:b w:val="0"/>
                <w:bCs w:val="0"/>
                <w:color w:val="0D0D0D" w:themeColor="text1" w:themeTint="F2"/>
              </w:rPr>
            </w:pPr>
            <w:r w:rsidRPr="00442E40">
              <w:rPr>
                <w:color w:val="0D0D0D" w:themeColor="text1" w:themeTint="F2"/>
              </w:rPr>
              <w:t>Rajura, Maharashtra</w:t>
            </w:r>
          </w:p>
          <w:p w14:paraId="2C8FEF96" w14:textId="53A944CF" w:rsidR="00E5183E" w:rsidRPr="00442E40" w:rsidRDefault="00442E40" w:rsidP="00E5183E">
            <w:pPr>
              <w:rPr>
                <w:color w:val="0D0D0D" w:themeColor="text1" w:themeTint="F2"/>
              </w:rPr>
            </w:pPr>
            <w:r w:rsidRPr="00442E40">
              <w:rPr>
                <w:rStyle w:val="Strong"/>
                <w:b w:val="0"/>
                <w:bCs w:val="0"/>
                <w:color w:val="0D0D0D" w:themeColor="text1" w:themeTint="F2"/>
              </w:rPr>
              <w:t>442905</w:t>
            </w:r>
            <w:r w:rsidR="00E5183E" w:rsidRPr="00442E40">
              <w:rPr>
                <w:color w:val="0D0D0D" w:themeColor="text1" w:themeTint="F2"/>
              </w:rPr>
              <w:t xml:space="preserve"> </w:t>
            </w:r>
          </w:p>
          <w:p w14:paraId="28E71A25" w14:textId="18FBB375" w:rsidR="00446C78" w:rsidRPr="00442E40" w:rsidRDefault="00442E40" w:rsidP="00E5183E">
            <w:pPr>
              <w:rPr>
                <w:rStyle w:val="Strong"/>
                <w:b w:val="0"/>
                <w:bCs w:val="0"/>
                <w:color w:val="0D0D0D" w:themeColor="text1" w:themeTint="F2"/>
              </w:rPr>
            </w:pPr>
            <w:r w:rsidRPr="00442E40">
              <w:rPr>
                <w:color w:val="0D0D0D" w:themeColor="text1" w:themeTint="F2"/>
              </w:rPr>
              <w:t>9420725620</w:t>
            </w:r>
          </w:p>
          <w:p w14:paraId="5C034492" w14:textId="5E4D6AF4" w:rsidR="00D84359" w:rsidRDefault="00442E40" w:rsidP="00897B2B">
            <w:r w:rsidRPr="00442E40">
              <w:t>shubhsraje31@gmail.com</w:t>
            </w:r>
            <w:r w:rsidR="00D84359"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7890708" wp14:editId="3EDFA3A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98B722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6A8D27" w14:textId="77777777" w:rsidR="00A839BE" w:rsidRDefault="00A839BE" w:rsidP="009E2041"/>
          <w:p w14:paraId="06B5CB2B" w14:textId="29913317" w:rsidR="00D84359" w:rsidRPr="00154F17" w:rsidRDefault="00442E40" w:rsidP="00D84359">
            <w:pPr>
              <w:pStyle w:val="Heading2"/>
            </w:pPr>
            <w:r>
              <w:t>Skills</w:t>
            </w:r>
          </w:p>
          <w:p w14:paraId="620C4E1E" w14:textId="77777777" w:rsidR="00442E40" w:rsidRPr="00442E40" w:rsidRDefault="00442E40" w:rsidP="00442E40">
            <w:pPr>
              <w:numPr>
                <w:ilvl w:val="0"/>
                <w:numId w:val="5"/>
              </w:numPr>
              <w:tabs>
                <w:tab w:val="num" w:pos="720"/>
              </w:tabs>
              <w:rPr>
                <w:lang w:val="en-IN"/>
              </w:rPr>
            </w:pPr>
            <w:r w:rsidRPr="00442E40">
              <w:rPr>
                <w:lang w:val="en-IN"/>
              </w:rPr>
              <w:t>Java, Spring, Angular, JSP</w:t>
            </w:r>
          </w:p>
          <w:p w14:paraId="0D1DD21B" w14:textId="77777777" w:rsidR="00442E40" w:rsidRPr="00442E40" w:rsidRDefault="00442E40" w:rsidP="00442E40">
            <w:pPr>
              <w:numPr>
                <w:ilvl w:val="0"/>
                <w:numId w:val="5"/>
              </w:numPr>
              <w:tabs>
                <w:tab w:val="num" w:pos="720"/>
              </w:tabs>
              <w:rPr>
                <w:lang w:val="en-IN"/>
              </w:rPr>
            </w:pPr>
            <w:r w:rsidRPr="00442E40">
              <w:rPr>
                <w:lang w:val="en-IN"/>
              </w:rPr>
              <w:t>Microsoft SQL Server Management Studio, MySQL, H2</w:t>
            </w:r>
          </w:p>
          <w:p w14:paraId="4C121D4A" w14:textId="4B6DC5FF" w:rsidR="00442E40" w:rsidRPr="00442E40" w:rsidRDefault="00442E40" w:rsidP="00442E40">
            <w:pPr>
              <w:numPr>
                <w:ilvl w:val="0"/>
                <w:numId w:val="5"/>
              </w:numPr>
              <w:tabs>
                <w:tab w:val="num" w:pos="720"/>
              </w:tabs>
              <w:rPr>
                <w:lang w:val="en-IN"/>
              </w:rPr>
            </w:pPr>
            <w:r w:rsidRPr="00442E40">
              <w:rPr>
                <w:lang w:val="en-IN"/>
              </w:rPr>
              <w:t xml:space="preserve">Eclipse, STS, </w:t>
            </w:r>
            <w:r w:rsidRPr="00442E40">
              <w:rPr>
                <w:lang w:val="en-IN"/>
              </w:rPr>
              <w:t>GitHub</w:t>
            </w:r>
          </w:p>
          <w:p w14:paraId="6DFA84A9" w14:textId="77777777" w:rsidR="00442E40" w:rsidRPr="00442E40" w:rsidRDefault="00442E40" w:rsidP="00442E40">
            <w:pPr>
              <w:numPr>
                <w:ilvl w:val="0"/>
                <w:numId w:val="5"/>
              </w:numPr>
              <w:tabs>
                <w:tab w:val="num" w:pos="720"/>
              </w:tabs>
              <w:rPr>
                <w:lang w:val="en-IN"/>
              </w:rPr>
            </w:pPr>
            <w:r w:rsidRPr="00442E40">
              <w:rPr>
                <w:lang w:val="en-IN"/>
              </w:rPr>
              <w:t>Rally and Jira</w:t>
            </w:r>
          </w:p>
          <w:p w14:paraId="36C2BFEA" w14:textId="587A1390" w:rsidR="00D84359" w:rsidRPr="00897B2B" w:rsidRDefault="00442E40" w:rsidP="00D84359">
            <w:pPr>
              <w:numPr>
                <w:ilvl w:val="0"/>
                <w:numId w:val="5"/>
              </w:numPr>
              <w:tabs>
                <w:tab w:val="num" w:pos="720"/>
              </w:tabs>
              <w:rPr>
                <w:lang w:val="en-IN"/>
              </w:rPr>
            </w:pPr>
            <w:r w:rsidRPr="00442E40">
              <w:rPr>
                <w:lang w:val="en-IN"/>
              </w:rPr>
              <w:t xml:space="preserve">Deployment- </w:t>
            </w:r>
            <w:proofErr w:type="spellStart"/>
            <w:r w:rsidRPr="00442E40">
              <w:rPr>
                <w:lang w:val="en-IN"/>
              </w:rPr>
              <w:t>Deployit</w:t>
            </w:r>
            <w:proofErr w:type="spellEnd"/>
            <w:r w:rsidRPr="00442E40">
              <w:rPr>
                <w:lang w:val="en-IN"/>
              </w:rPr>
              <w:t xml:space="preserve"> (digital.ar)</w:t>
            </w:r>
          </w:p>
          <w:p w14:paraId="68493C76" w14:textId="77777777" w:rsidR="00824394" w:rsidRDefault="00824394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9662F6" wp14:editId="385F45AB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026D87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CA16D82" w14:textId="77777777" w:rsidR="00D84359" w:rsidRDefault="00D84359" w:rsidP="00D84359"/>
          <w:p w14:paraId="37F2EA9F" w14:textId="5E954D20" w:rsidR="00D84359" w:rsidRPr="00154F17" w:rsidRDefault="007A76A2" w:rsidP="00D84359">
            <w:pPr>
              <w:pStyle w:val="Heading2"/>
            </w:pPr>
            <w:r>
              <w:t>Education</w:t>
            </w:r>
          </w:p>
          <w:p w14:paraId="38535D63" w14:textId="77777777" w:rsidR="00D84359" w:rsidRDefault="00442E40" w:rsidP="00D84359">
            <w:r w:rsidRPr="00442E40">
              <w:t>Government College of Engineering Chandrapur</w:t>
            </w:r>
          </w:p>
          <w:p w14:paraId="1BBDB7EF" w14:textId="77777777" w:rsidR="00442E40" w:rsidRDefault="00442E40" w:rsidP="00D84359">
            <w:r w:rsidRPr="00442E40">
              <w:t>B.E</w:t>
            </w:r>
            <w:r>
              <w:t xml:space="preserve">: </w:t>
            </w:r>
            <w:r w:rsidRPr="00442E40">
              <w:t>INSTRUMENTATION</w:t>
            </w:r>
          </w:p>
          <w:p w14:paraId="7EB6D7BD" w14:textId="77777777" w:rsidR="00442E40" w:rsidRDefault="00442E40" w:rsidP="00D84359">
            <w:r w:rsidRPr="00442E40">
              <w:t>2021</w:t>
            </w:r>
          </w:p>
          <w:p w14:paraId="14BA016D" w14:textId="77777777" w:rsidR="00A57DBE" w:rsidRDefault="00A57DBE" w:rsidP="00D84359">
            <w:r w:rsidRPr="00A57DBE">
              <w:t>CGPA/Grade: 9.58 [A]</w:t>
            </w:r>
          </w:p>
          <w:p w14:paraId="1DCAA0C8" w14:textId="77777777" w:rsidR="00A57DBE" w:rsidRDefault="00A57DBE" w:rsidP="00D84359"/>
          <w:p w14:paraId="1B33FBEA" w14:textId="5860ED4F" w:rsidR="00A57DBE" w:rsidRDefault="00A57DBE" w:rsidP="00D84359">
            <w:r w:rsidRPr="00A57DBE">
              <w:t>Indira Junior College</w:t>
            </w:r>
            <w:r w:rsidR="003623B0">
              <w:t xml:space="preserve"> </w:t>
            </w:r>
            <w:r w:rsidRPr="00A57DBE">
              <w:t>Chandrapur</w:t>
            </w:r>
          </w:p>
          <w:p w14:paraId="4F5C1E45" w14:textId="2DA21463" w:rsidR="00A57DBE" w:rsidRDefault="003623B0" w:rsidP="00D84359">
            <w:r>
              <w:t>12</w:t>
            </w:r>
            <w:r w:rsidRPr="003623B0">
              <w:rPr>
                <w:vertAlign w:val="superscript"/>
              </w:rPr>
              <w:t>th</w:t>
            </w:r>
            <w:r>
              <w:t xml:space="preserve"> </w:t>
            </w:r>
            <w:r w:rsidR="00A57DBE" w:rsidRPr="00A57DBE">
              <w:t>HSC</w:t>
            </w:r>
          </w:p>
          <w:p w14:paraId="743644F0" w14:textId="77777777" w:rsidR="00A57DBE" w:rsidRDefault="00A57DBE" w:rsidP="00D84359">
            <w:r w:rsidRPr="00A57DBE">
              <w:t>2016</w:t>
            </w:r>
          </w:p>
          <w:p w14:paraId="57E4F800" w14:textId="77777777" w:rsidR="00A57DBE" w:rsidRDefault="00A57DBE" w:rsidP="00D84359">
            <w:r w:rsidRPr="00A57DBE">
              <w:t>Score/Grade: 63.38% [A]</w:t>
            </w:r>
          </w:p>
          <w:p w14:paraId="6D73B0B2" w14:textId="77777777" w:rsidR="00A57DBE" w:rsidRDefault="00A57DBE" w:rsidP="00D84359"/>
          <w:p w14:paraId="62219241" w14:textId="77777777" w:rsidR="003623B0" w:rsidRDefault="00A57DBE" w:rsidP="00D84359">
            <w:r w:rsidRPr="00A57DBE">
              <w:t xml:space="preserve">Shivaji High School </w:t>
            </w:r>
          </w:p>
          <w:p w14:paraId="38E59D94" w14:textId="197CC1C0" w:rsidR="00A57DBE" w:rsidRDefault="00A57DBE" w:rsidP="00D84359">
            <w:r w:rsidRPr="00A57DBE">
              <w:t>Rajura</w:t>
            </w:r>
          </w:p>
          <w:p w14:paraId="1D8D91AE" w14:textId="0D5B1706" w:rsidR="00A57DBE" w:rsidRDefault="003623B0" w:rsidP="00D84359">
            <w:r>
              <w:t>10</w:t>
            </w:r>
            <w:r w:rsidRPr="003623B0">
              <w:rPr>
                <w:vertAlign w:val="superscript"/>
              </w:rPr>
              <w:t>th</w:t>
            </w:r>
            <w:r>
              <w:t xml:space="preserve"> </w:t>
            </w:r>
            <w:r w:rsidR="00A57DBE" w:rsidRPr="00A57DBE">
              <w:t>SSC</w:t>
            </w:r>
          </w:p>
          <w:p w14:paraId="18E0C33B" w14:textId="77777777" w:rsidR="00897B2B" w:rsidRDefault="00897B2B" w:rsidP="00D84359">
            <w:r w:rsidRPr="00897B2B">
              <w:t>2014</w:t>
            </w:r>
          </w:p>
          <w:p w14:paraId="7D1F99CB" w14:textId="0A76E1BC" w:rsidR="00897B2B" w:rsidRPr="00173B36" w:rsidRDefault="00897B2B" w:rsidP="00D84359">
            <w:r w:rsidRPr="00897B2B">
              <w:t>Score/Grade: 69.40% [A]</w:t>
            </w:r>
          </w:p>
        </w:tc>
        <w:tc>
          <w:tcPr>
            <w:tcW w:w="6924" w:type="dxa"/>
            <w:shd w:val="clear" w:color="auto" w:fill="auto"/>
          </w:tcPr>
          <w:p w14:paraId="405BFE40" w14:textId="1F056C46" w:rsidR="00D84359" w:rsidRPr="00276ADF" w:rsidRDefault="0089389B" w:rsidP="0089389B">
            <w:pPr>
              <w:pStyle w:val="Heading2"/>
              <w:spacing w:after="0"/>
            </w:pPr>
            <w:r w:rsidRPr="0089389B">
              <w:t>Experience</w:t>
            </w:r>
          </w:p>
          <w:p w14:paraId="1C8B3AF1" w14:textId="76401A2F" w:rsidR="00D84359" w:rsidRDefault="0089389B" w:rsidP="00824394">
            <w:r w:rsidRPr="0089389B">
              <w:t>Sr Analyst</w:t>
            </w:r>
          </w:p>
          <w:p w14:paraId="7B8AE9EB" w14:textId="225DE713" w:rsidR="0089389B" w:rsidRDefault="0089389B" w:rsidP="00824394">
            <w:r w:rsidRPr="0089389B">
              <w:t>Capgemini (APAC Platform)</w:t>
            </w:r>
            <w:r>
              <w:t xml:space="preserve"> | </w:t>
            </w:r>
            <w:r w:rsidRPr="0089389B">
              <w:t>Pune</w:t>
            </w:r>
          </w:p>
          <w:p w14:paraId="2460E101" w14:textId="77777777" w:rsidR="00824394" w:rsidRPr="008247DC" w:rsidRDefault="00824394" w:rsidP="00824394"/>
          <w:p w14:paraId="33A4B8B5" w14:textId="77777777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0083D8" wp14:editId="40CEBD53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E6F422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4ECD52" w14:textId="77777777" w:rsidR="0007266C" w:rsidRDefault="0007266C" w:rsidP="00D84359"/>
          <w:p w14:paraId="5727AD43" w14:textId="74406F29" w:rsidR="0007266C" w:rsidRDefault="00320F29" w:rsidP="0007266C">
            <w:pPr>
              <w:pStyle w:val="Heading2"/>
            </w:pPr>
            <w:r w:rsidRPr="00320F29">
              <w:t>Projects</w:t>
            </w:r>
          </w:p>
          <w:p w14:paraId="380C11B6" w14:textId="77777777" w:rsidR="00320F29" w:rsidRPr="00320F29" w:rsidRDefault="00320F29" w:rsidP="00320F29">
            <w:pPr>
              <w:rPr>
                <w:lang w:val="en-IN"/>
              </w:rPr>
            </w:pPr>
            <w:r w:rsidRPr="00320F29">
              <w:rPr>
                <w:b/>
                <w:bCs/>
                <w:lang w:val="en-IN"/>
              </w:rPr>
              <w:t>Emissions Compliance Application, Emission Transition Application, Emissions Reports Application, and Emissions Reports Flex</w:t>
            </w:r>
          </w:p>
          <w:p w14:paraId="4210471D" w14:textId="77777777" w:rsidR="00320F29" w:rsidRPr="00320F29" w:rsidRDefault="00320F29" w:rsidP="00320F29">
            <w:pPr>
              <w:rPr>
                <w:lang w:val="en-IN"/>
              </w:rPr>
            </w:pPr>
            <w:r w:rsidRPr="00320F29">
              <w:rPr>
                <w:b/>
                <w:bCs/>
                <w:lang w:val="en-IN"/>
              </w:rPr>
              <w:t xml:space="preserve">Client: </w:t>
            </w:r>
            <w:r w:rsidRPr="00320F29">
              <w:rPr>
                <w:lang w:val="en-IN"/>
              </w:rPr>
              <w:t>John Deere.</w:t>
            </w:r>
          </w:p>
          <w:p w14:paraId="0584EEC4" w14:textId="77777777" w:rsidR="00320F29" w:rsidRPr="00320F29" w:rsidRDefault="00320F29" w:rsidP="00320F29">
            <w:pPr>
              <w:rPr>
                <w:lang w:val="en-IN"/>
              </w:rPr>
            </w:pPr>
            <w:r w:rsidRPr="00320F29">
              <w:rPr>
                <w:b/>
                <w:bCs/>
                <w:lang w:val="en-IN"/>
              </w:rPr>
              <w:t>Role:</w:t>
            </w:r>
            <w:r w:rsidRPr="00320F29">
              <w:rPr>
                <w:lang w:val="en-IN"/>
              </w:rPr>
              <w:t xml:space="preserve"> Java full-stack Developer</w:t>
            </w:r>
          </w:p>
          <w:p w14:paraId="57C896C4" w14:textId="77777777" w:rsidR="00320F29" w:rsidRPr="00320F29" w:rsidRDefault="00320F29" w:rsidP="00320F29">
            <w:pPr>
              <w:rPr>
                <w:lang w:val="en-IN"/>
              </w:rPr>
            </w:pPr>
            <w:r w:rsidRPr="00320F29">
              <w:rPr>
                <w:b/>
                <w:bCs/>
                <w:lang w:val="en-IN"/>
              </w:rPr>
              <w:t>Description:</w:t>
            </w:r>
          </w:p>
          <w:p w14:paraId="454CB492" w14:textId="1385BA24" w:rsidR="00320F29" w:rsidRPr="00320F29" w:rsidRDefault="00320F29" w:rsidP="00320F29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320F29">
              <w:rPr>
                <w:lang w:val="en-IN"/>
              </w:rPr>
              <w:t xml:space="preserve">Developed and managed an Emissions Compliance Application, a mission-critical project that plays a pivotal role in ensuring regulatory adherence and growth for Deere &amp; Company on a global </w:t>
            </w:r>
            <w:r w:rsidR="007A76A2" w:rsidRPr="00320F29">
              <w:rPr>
                <w:lang w:val="en-IN"/>
              </w:rPr>
              <w:t>scale.</w:t>
            </w:r>
          </w:p>
          <w:p w14:paraId="2AB816F0" w14:textId="31DDB774" w:rsidR="00320F29" w:rsidRPr="00320F29" w:rsidRDefault="00320F29" w:rsidP="00320F29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320F29">
              <w:rPr>
                <w:lang w:val="en-IN"/>
              </w:rPr>
              <w:t xml:space="preserve">The application facilitated the management and generation of compliance reports, offering meticulous tracking of engine data throughout the entire production-to-sale </w:t>
            </w:r>
            <w:r w:rsidR="007A76A2" w:rsidRPr="00320F29">
              <w:rPr>
                <w:lang w:val="en-IN"/>
              </w:rPr>
              <w:t>lifecycle.</w:t>
            </w:r>
          </w:p>
          <w:p w14:paraId="7354BD1E" w14:textId="410BD3D0" w:rsidR="00320F29" w:rsidRPr="00320F29" w:rsidRDefault="00320F29" w:rsidP="00320F29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320F29">
              <w:rPr>
                <w:lang w:val="en-IN"/>
              </w:rPr>
              <w:t xml:space="preserve">By creating emissions labels as mandated by law, the application ensured proper </w:t>
            </w:r>
            <w:proofErr w:type="spellStart"/>
            <w:r w:rsidR="003623B0">
              <w:rPr>
                <w:lang w:val="en-IN"/>
              </w:rPr>
              <w:t>labeling</w:t>
            </w:r>
            <w:proofErr w:type="spellEnd"/>
            <w:r w:rsidRPr="00320F29">
              <w:rPr>
                <w:lang w:val="en-IN"/>
              </w:rPr>
              <w:t xml:space="preserve"> of every engine.</w:t>
            </w:r>
          </w:p>
          <w:p w14:paraId="14E81020" w14:textId="77777777" w:rsidR="00320F29" w:rsidRPr="00320F29" w:rsidRDefault="00320F29" w:rsidP="00320F29">
            <w:pPr>
              <w:rPr>
                <w:lang w:val="en-IN"/>
              </w:rPr>
            </w:pPr>
            <w:r w:rsidRPr="00320F29">
              <w:rPr>
                <w:b/>
                <w:bCs/>
                <w:lang w:val="en-IN"/>
              </w:rPr>
              <w:t>Key Responsibilities and Achievements:</w:t>
            </w:r>
          </w:p>
          <w:p w14:paraId="25BF6894" w14:textId="77777777" w:rsidR="00320F29" w:rsidRPr="00320F29" w:rsidRDefault="00320F29" w:rsidP="00320F29">
            <w:pPr>
              <w:rPr>
                <w:lang w:val="en-IN"/>
              </w:rPr>
            </w:pPr>
            <w:r w:rsidRPr="00320F29">
              <w:rPr>
                <w:lang w:val="en-IN"/>
              </w:rPr>
              <w:t>-Application not working after the 2025 redevelopment Emissions Application.</w:t>
            </w:r>
          </w:p>
          <w:p w14:paraId="3B1BBE26" w14:textId="77777777" w:rsidR="00320F29" w:rsidRPr="00320F29" w:rsidRDefault="00320F29" w:rsidP="00320F29">
            <w:pPr>
              <w:rPr>
                <w:lang w:val="en-IN"/>
              </w:rPr>
            </w:pPr>
            <w:r w:rsidRPr="00320F29">
              <w:rPr>
                <w:lang w:val="en-IN"/>
              </w:rPr>
              <w:t>-Developing Emissions Applications and Fixing defects as per client needs.</w:t>
            </w:r>
          </w:p>
          <w:p w14:paraId="325A7D1D" w14:textId="77777777" w:rsidR="00320F29" w:rsidRPr="00320F29" w:rsidRDefault="00320F29" w:rsidP="00320F29">
            <w:pPr>
              <w:rPr>
                <w:lang w:val="en-IN"/>
              </w:rPr>
            </w:pPr>
            <w:r w:rsidRPr="00320F29">
              <w:rPr>
                <w:lang w:val="en-IN"/>
              </w:rPr>
              <w:t xml:space="preserve">-Taking care of the application end to end (Analysis – Implementation – Database Changes – Code Commit - </w:t>
            </w:r>
            <w:proofErr w:type="spellStart"/>
            <w:r w:rsidRPr="00320F29">
              <w:rPr>
                <w:lang w:val="en-IN"/>
              </w:rPr>
              <w:t>Devl</w:t>
            </w:r>
            <w:proofErr w:type="spellEnd"/>
            <w:r w:rsidRPr="00320F29">
              <w:rPr>
                <w:lang w:val="en-IN"/>
              </w:rPr>
              <w:t xml:space="preserve"> Deployment – Testing – Qual/Production Deployment)</w:t>
            </w:r>
          </w:p>
          <w:p w14:paraId="547E9C0C" w14:textId="77777777" w:rsidR="00320F29" w:rsidRPr="00320F29" w:rsidRDefault="00320F29" w:rsidP="00320F29">
            <w:pPr>
              <w:rPr>
                <w:lang w:val="en-IN"/>
              </w:rPr>
            </w:pPr>
            <w:r w:rsidRPr="00320F29">
              <w:rPr>
                <w:lang w:val="en-IN"/>
              </w:rPr>
              <w:t>-Star of the Sprint award</w:t>
            </w:r>
          </w:p>
          <w:p w14:paraId="70A8E066" w14:textId="77777777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641FA69" wp14:editId="3C305F24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A3AC0D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9B5A583" w14:textId="77777777" w:rsidR="0007266C" w:rsidRDefault="0007266C" w:rsidP="0007266C"/>
          <w:p w14:paraId="689B6130" w14:textId="166B9DBF" w:rsidR="0007266C" w:rsidRDefault="00320F29" w:rsidP="00320F29">
            <w:pPr>
              <w:pStyle w:val="Heading2"/>
              <w:spacing w:after="0"/>
            </w:pPr>
            <w:r w:rsidRPr="00320F29">
              <w:t>Certifications</w:t>
            </w:r>
          </w:p>
          <w:p w14:paraId="4EDCD506" w14:textId="77777777" w:rsidR="00320F29" w:rsidRDefault="00320F29" w:rsidP="00320F29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Full Stack Developer Professional Certificate.</w:t>
            </w:r>
          </w:p>
          <w:p w14:paraId="08E51482" w14:textId="77777777" w:rsidR="00320F29" w:rsidRDefault="00320F29" w:rsidP="00320F29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AWS Certified Cloud Practitioner</w:t>
            </w:r>
          </w:p>
          <w:p w14:paraId="57508416" w14:textId="77777777" w:rsidR="00320F29" w:rsidRDefault="00320F29" w:rsidP="00320F29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Agile Certificate</w:t>
            </w:r>
          </w:p>
          <w:p w14:paraId="07E2E41A" w14:textId="77777777" w:rsidR="0007266C" w:rsidRDefault="00320F29" w:rsidP="0007266C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A9D3C23" wp14:editId="1D18C95B">
                      <wp:extent cx="368490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FA3A3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B6F6474" w14:textId="77777777" w:rsidR="00320F29" w:rsidRDefault="00320F29" w:rsidP="0007266C"/>
          <w:p w14:paraId="792F5828" w14:textId="0C069ACF" w:rsidR="007A76A2" w:rsidRDefault="007A76A2" w:rsidP="007A76A2">
            <w:pPr>
              <w:pStyle w:val="Heading2"/>
              <w:spacing w:after="0"/>
            </w:pPr>
            <w:r>
              <w:t>TRAINING</w:t>
            </w:r>
          </w:p>
          <w:p w14:paraId="20E98CC8" w14:textId="77777777" w:rsidR="007A76A2" w:rsidRDefault="007A76A2" w:rsidP="007A76A2">
            <w:pPr>
              <w:pStyle w:val="public-draftstyledefault-unorderedlistitem"/>
              <w:numPr>
                <w:ilvl w:val="0"/>
                <w:numId w:val="8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Java, Spring, MySQL, Angular, AWS Certified Cloud Practitioner</w:t>
            </w:r>
          </w:p>
          <w:p w14:paraId="3A47DA4B" w14:textId="77777777" w:rsidR="007A76A2" w:rsidRPr="007A76A2" w:rsidRDefault="007A76A2" w:rsidP="007A76A2"/>
          <w:p w14:paraId="1330B6AD" w14:textId="77777777" w:rsidR="00320F29" w:rsidRDefault="007A76A2" w:rsidP="0007266C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892FB45" wp14:editId="49BE5005">
                      <wp:extent cx="3684905" cy="0"/>
                      <wp:effectExtent l="0" t="0" r="0" b="0"/>
                      <wp:docPr id="59" name="Straight Connector 59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AC0A62" id="Straight Connector 59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DDAE09D" w14:textId="77777777" w:rsidR="007A76A2" w:rsidRDefault="007A76A2" w:rsidP="0007266C"/>
          <w:p w14:paraId="1138755B" w14:textId="77777777" w:rsidR="007A76A2" w:rsidRDefault="007A76A2" w:rsidP="0007266C">
            <w:pPr>
              <w:rPr>
                <w:rFonts w:asciiTheme="majorHAnsi" w:eastAsiaTheme="majorEastAsia" w:hAnsiTheme="majorHAnsi" w:cstheme="majorBidi"/>
                <w:caps/>
                <w:sz w:val="28"/>
                <w:szCs w:val="26"/>
              </w:rPr>
            </w:pPr>
            <w:r w:rsidRPr="007A76A2">
              <w:rPr>
                <w:rFonts w:asciiTheme="majorHAnsi" w:eastAsiaTheme="majorEastAsia" w:hAnsiTheme="majorHAnsi" w:cstheme="majorBidi"/>
                <w:caps/>
                <w:sz w:val="28"/>
                <w:szCs w:val="26"/>
              </w:rPr>
              <w:t>Languages</w:t>
            </w:r>
          </w:p>
          <w:p w14:paraId="117171F2" w14:textId="0CCD3128" w:rsidR="007A76A2" w:rsidRPr="007A76A2" w:rsidRDefault="007A76A2" w:rsidP="007A76A2">
            <w:pPr>
              <w:pStyle w:val="public-draftstyledefault-unorderedlistitem"/>
              <w:numPr>
                <w:ilvl w:val="0"/>
                <w:numId w:val="8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Marathi</w:t>
            </w:r>
          </w:p>
          <w:p w14:paraId="4181CC5A" w14:textId="709E4D44" w:rsidR="007A76A2" w:rsidRPr="007A76A2" w:rsidRDefault="007A76A2" w:rsidP="007A76A2">
            <w:pPr>
              <w:pStyle w:val="public-draftstyledefault-unorderedlistitem"/>
              <w:numPr>
                <w:ilvl w:val="0"/>
                <w:numId w:val="8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Hindi</w:t>
            </w:r>
          </w:p>
          <w:p w14:paraId="5C91FF8E" w14:textId="6E23F988" w:rsidR="007A76A2" w:rsidRDefault="007A76A2" w:rsidP="007A76A2">
            <w:pPr>
              <w:pStyle w:val="public-draftstyledefault-unorderedlistitem"/>
              <w:numPr>
                <w:ilvl w:val="0"/>
                <w:numId w:val="8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English</w:t>
            </w:r>
          </w:p>
          <w:p w14:paraId="2E895722" w14:textId="77777777" w:rsidR="007A76A2" w:rsidRDefault="007A76A2" w:rsidP="0007266C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73B1553" wp14:editId="20ADD08B">
                      <wp:extent cx="3684905" cy="0"/>
                      <wp:effectExtent l="0" t="0" r="0" b="0"/>
                      <wp:docPr id="60" name="Straight Connector 60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E475F4" id="Straight Connector 60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10014B4" w14:textId="77777777" w:rsidR="007A76A2" w:rsidRDefault="007A76A2" w:rsidP="0007266C"/>
          <w:p w14:paraId="2E6C47EC" w14:textId="77777777" w:rsidR="007A76A2" w:rsidRDefault="007A76A2" w:rsidP="0007266C">
            <w:pPr>
              <w:rPr>
                <w:rFonts w:asciiTheme="majorHAnsi" w:eastAsiaTheme="majorEastAsia" w:hAnsiTheme="majorHAnsi" w:cstheme="majorBidi"/>
                <w:caps/>
                <w:sz w:val="28"/>
                <w:szCs w:val="26"/>
              </w:rPr>
            </w:pPr>
            <w:r w:rsidRPr="007A76A2">
              <w:rPr>
                <w:rFonts w:asciiTheme="majorHAnsi" w:eastAsiaTheme="majorEastAsia" w:hAnsiTheme="majorHAnsi" w:cstheme="majorBidi"/>
                <w:caps/>
                <w:sz w:val="28"/>
                <w:szCs w:val="26"/>
              </w:rPr>
              <w:t>Personal Information</w:t>
            </w:r>
          </w:p>
          <w:p w14:paraId="1B8B195C" w14:textId="77777777" w:rsidR="007A76A2" w:rsidRDefault="007A76A2" w:rsidP="007A76A2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Date of birth: 01/31/1999</w:t>
            </w:r>
          </w:p>
          <w:p w14:paraId="4258B111" w14:textId="77777777" w:rsidR="007A76A2" w:rsidRDefault="007A76A2" w:rsidP="007A76A2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Gender: Male</w:t>
            </w:r>
          </w:p>
          <w:p w14:paraId="5F8DC06D" w14:textId="77777777" w:rsidR="007A76A2" w:rsidRDefault="007A76A2" w:rsidP="007A76A2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Nationality: Indian</w:t>
            </w:r>
          </w:p>
          <w:p w14:paraId="5C1BFAF9" w14:textId="77777777" w:rsidR="007A76A2" w:rsidRDefault="007A76A2" w:rsidP="007A76A2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Marital Status: Single</w:t>
            </w:r>
          </w:p>
          <w:p w14:paraId="7F4B3E10" w14:textId="77777777" w:rsidR="007A76A2" w:rsidRDefault="007A76A2" w:rsidP="0007266C">
            <w:pPr>
              <w:rPr>
                <w:rFonts w:asciiTheme="majorHAnsi" w:eastAsiaTheme="majorEastAsia" w:hAnsiTheme="majorHAnsi" w:cstheme="majorBidi"/>
                <w:caps/>
                <w:sz w:val="28"/>
                <w:szCs w:val="26"/>
              </w:rPr>
            </w:pPr>
          </w:p>
          <w:p w14:paraId="2BEC5D09" w14:textId="3E972700" w:rsidR="007A76A2" w:rsidRPr="00173B36" w:rsidRDefault="007A76A2" w:rsidP="0007266C"/>
        </w:tc>
      </w:tr>
    </w:tbl>
    <w:p w14:paraId="65DF4B55" w14:textId="77777777" w:rsidR="00535F87" w:rsidRPr="00173B36" w:rsidRDefault="00535F87" w:rsidP="00355D85"/>
    <w:sectPr w:rsidR="00535F87" w:rsidRPr="00173B36" w:rsidSect="00320F29">
      <w:pgSz w:w="12242" w:h="21546" w:code="1"/>
      <w:pgMar w:top="238" w:right="289" w:bottom="0" w:left="28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7DF6" w14:textId="77777777" w:rsidR="009F51E8" w:rsidRDefault="009F51E8" w:rsidP="00BA3E51">
      <w:r>
        <w:separator/>
      </w:r>
    </w:p>
  </w:endnote>
  <w:endnote w:type="continuationSeparator" w:id="0">
    <w:p w14:paraId="207B8935" w14:textId="77777777" w:rsidR="009F51E8" w:rsidRDefault="009F51E8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1B559" w14:textId="77777777" w:rsidR="009F51E8" w:rsidRDefault="009F51E8" w:rsidP="00BA3E51">
      <w:r>
        <w:separator/>
      </w:r>
    </w:p>
  </w:footnote>
  <w:footnote w:type="continuationSeparator" w:id="0">
    <w:p w14:paraId="40E562B0" w14:textId="77777777" w:rsidR="009F51E8" w:rsidRDefault="009F51E8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A01DF"/>
    <w:multiLevelType w:val="multilevel"/>
    <w:tmpl w:val="DE2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3052E6"/>
    <w:multiLevelType w:val="multilevel"/>
    <w:tmpl w:val="17044E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254F77"/>
    <w:multiLevelType w:val="multilevel"/>
    <w:tmpl w:val="C068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5C0D7A"/>
    <w:multiLevelType w:val="multilevel"/>
    <w:tmpl w:val="71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44EF2"/>
    <w:multiLevelType w:val="multilevel"/>
    <w:tmpl w:val="AD6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473317">
    <w:abstractNumId w:val="4"/>
  </w:num>
  <w:num w:numId="2" w16cid:durableId="422383763">
    <w:abstractNumId w:val="3"/>
  </w:num>
  <w:num w:numId="3" w16cid:durableId="1578707815">
    <w:abstractNumId w:val="6"/>
  </w:num>
  <w:num w:numId="4" w16cid:durableId="1100491354">
    <w:abstractNumId w:val="0"/>
  </w:num>
  <w:num w:numId="5" w16cid:durableId="349838623">
    <w:abstractNumId w:val="2"/>
  </w:num>
  <w:num w:numId="6" w16cid:durableId="941646816">
    <w:abstractNumId w:val="5"/>
  </w:num>
  <w:num w:numId="7" w16cid:durableId="1917665836">
    <w:abstractNumId w:val="8"/>
  </w:num>
  <w:num w:numId="8" w16cid:durableId="653993352">
    <w:abstractNumId w:val="7"/>
  </w:num>
  <w:num w:numId="9" w16cid:durableId="74777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40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2F01"/>
    <w:rsid w:val="000D3891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0F29"/>
    <w:rsid w:val="00326FD3"/>
    <w:rsid w:val="003416F8"/>
    <w:rsid w:val="00344FC0"/>
    <w:rsid w:val="00345199"/>
    <w:rsid w:val="00353B04"/>
    <w:rsid w:val="00355D85"/>
    <w:rsid w:val="003623B0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2E40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55988"/>
    <w:rsid w:val="00780ADA"/>
    <w:rsid w:val="00792D43"/>
    <w:rsid w:val="007A76A2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9389B"/>
    <w:rsid w:val="00897B2B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354"/>
    <w:rsid w:val="00962E61"/>
    <w:rsid w:val="00986331"/>
    <w:rsid w:val="009A6667"/>
    <w:rsid w:val="009B2B04"/>
    <w:rsid w:val="009C4C61"/>
    <w:rsid w:val="009C7105"/>
    <w:rsid w:val="009F51E8"/>
    <w:rsid w:val="00A122BB"/>
    <w:rsid w:val="00A300FD"/>
    <w:rsid w:val="00A37F9E"/>
    <w:rsid w:val="00A57DB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29E"/>
    <w:rsid w:val="00B87E22"/>
    <w:rsid w:val="00BA3E51"/>
    <w:rsid w:val="00BB2D2C"/>
    <w:rsid w:val="00BB3142"/>
    <w:rsid w:val="00BB7A6A"/>
    <w:rsid w:val="00BD6049"/>
    <w:rsid w:val="00C155FC"/>
    <w:rsid w:val="00C3705E"/>
    <w:rsid w:val="00C532FC"/>
    <w:rsid w:val="00C75D84"/>
    <w:rsid w:val="00C857CB"/>
    <w:rsid w:val="00CA5CD9"/>
    <w:rsid w:val="00CA7800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BFB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A2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paragraph" w:customStyle="1" w:styleId="public-draftstyledefault-unorderedlistitem">
    <w:name w:val="public-draftstyledefault-unorderedlistitem"/>
    <w:basedOn w:val="Normal"/>
    <w:rsid w:val="00320F2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31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7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E9E9E"/>
                                    <w:left w:val="single" w:sz="6" w:space="8" w:color="9E9E9E"/>
                                    <w:bottom w:val="single" w:sz="6" w:space="0" w:color="9E9E9E"/>
                                    <w:right w:val="single" w:sz="6" w:space="8" w:color="9E9E9E"/>
                                  </w:divBdr>
                                  <w:divsChild>
                                    <w:div w:id="12670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1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3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9B9B9"/>
                                        <w:left w:val="single" w:sz="6" w:space="8" w:color="B9B9B9"/>
                                        <w:bottom w:val="single" w:sz="6" w:space="0" w:color="B9B9B9"/>
                                        <w:right w:val="single" w:sz="6" w:space="8" w:color="B9B9B9"/>
                                      </w:divBdr>
                                      <w:divsChild>
                                        <w:div w:id="15713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1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7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9B9B9"/>
                                        <w:left w:val="single" w:sz="6" w:space="8" w:color="B9B9B9"/>
                                        <w:bottom w:val="single" w:sz="6" w:space="0" w:color="B9B9B9"/>
                                        <w:right w:val="single" w:sz="6" w:space="8" w:color="B9B9B9"/>
                                      </w:divBdr>
                                      <w:divsChild>
                                        <w:div w:id="120887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63582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0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693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509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63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67120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30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7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24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91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1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48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3269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7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7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1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8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99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15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61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71005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62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6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45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4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86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9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58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73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8651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33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31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3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39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2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4429">
                                                          <w:marLeft w:val="0"/>
                                                          <w:marRight w:val="0"/>
                                                          <w:marTop w:val="19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40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2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303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2479">
                                                          <w:marLeft w:val="0"/>
                                                          <w:marRight w:val="0"/>
                                                          <w:marTop w:val="19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22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72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0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0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69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29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05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1645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96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6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07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6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5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4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5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3940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36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1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1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66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3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91070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3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7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94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42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9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12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85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6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4428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7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3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26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84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40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6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55275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7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3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2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0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20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85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75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F2C900"/>
                                            <w:left w:val="single" w:sz="24" w:space="0" w:color="F2C900"/>
                                            <w:bottom w:val="single" w:sz="24" w:space="0" w:color="F2C900"/>
                                            <w:right w:val="single" w:sz="24" w:space="0" w:color="F2C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6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5591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8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7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3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99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15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92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87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50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398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68019">
                                                          <w:marLeft w:val="0"/>
                                                          <w:marRight w:val="2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0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192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57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32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51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43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5520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96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96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43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3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7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765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258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8" w:space="0" w:color="576D7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0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31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0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5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46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001223">
                                          <w:marLeft w:val="20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7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9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90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10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1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1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1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0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68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87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6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187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315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910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55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839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164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479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135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5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1927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single" w:sz="6" w:space="3" w:color="576D7B"/>
                                                    <w:left w:val="none" w:sz="0" w:space="0" w:color="576D7B"/>
                                                    <w:bottom w:val="none" w:sz="0" w:space="0" w:color="576D7B"/>
                                                    <w:right w:val="none" w:sz="0" w:space="0" w:color="576D7B"/>
                                                  </w:divBdr>
                                                  <w:divsChild>
                                                    <w:div w:id="124841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6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7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84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8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998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97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693236">
                                                                          <w:marLeft w:val="205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5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63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single" w:sz="6" w:space="3" w:color="576D7B"/>
                                                    <w:left w:val="none" w:sz="0" w:space="0" w:color="576D7B"/>
                                                    <w:bottom w:val="none" w:sz="0" w:space="0" w:color="576D7B"/>
                                                    <w:right w:val="none" w:sz="0" w:space="0" w:color="576D7B"/>
                                                  </w:divBdr>
                                                  <w:divsChild>
                                                    <w:div w:id="17747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14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3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28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965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03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40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55441">
                                                                          <w:marLeft w:val="205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65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883673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single" w:sz="6" w:space="3" w:color="576D7B"/>
                                                    <w:left w:val="none" w:sz="0" w:space="0" w:color="576D7B"/>
                                                    <w:bottom w:val="none" w:sz="0" w:space="0" w:color="576D7B"/>
                                                    <w:right w:val="none" w:sz="0" w:space="0" w:color="576D7B"/>
                                                  </w:divBdr>
                                                  <w:divsChild>
                                                    <w:div w:id="115356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94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80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0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95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76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3087">
                                                                          <w:marLeft w:val="205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22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680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single" w:sz="6" w:space="3" w:color="576D7B"/>
                                                    <w:left w:val="none" w:sz="0" w:space="0" w:color="576D7B"/>
                                                    <w:bottom w:val="none" w:sz="0" w:space="0" w:color="576D7B"/>
                                                    <w:right w:val="none" w:sz="0" w:space="0" w:color="576D7B"/>
                                                  </w:divBdr>
                                                  <w:divsChild>
                                                    <w:div w:id="26466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55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87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8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53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37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53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855658">
                                                                          <w:marLeft w:val="205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04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94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5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08375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single" w:sz="6" w:space="3" w:color="576D7B"/>
                                                    <w:left w:val="none" w:sz="0" w:space="0" w:color="576D7B"/>
                                                    <w:bottom w:val="none" w:sz="0" w:space="0" w:color="576D7B"/>
                                                    <w:right w:val="none" w:sz="0" w:space="0" w:color="576D7B"/>
                                                  </w:divBdr>
                                                  <w:divsChild>
                                                    <w:div w:id="122120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4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11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63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475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290785">
                                                                          <w:marLeft w:val="205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7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517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3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9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47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11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98785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653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2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3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7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99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38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56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03515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47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12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2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3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3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39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62668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36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578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8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0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4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22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01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82155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26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845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98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967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51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4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92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1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29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94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4548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96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5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45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4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4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3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9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09017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9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40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50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4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22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2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9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04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76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7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1847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9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99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9" w:color="000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65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28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9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15534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8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59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7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347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0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6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4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86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553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77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1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90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0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40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17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0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056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40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764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735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9064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6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1600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single" w:sz="12" w:space="5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2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72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8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5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230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770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74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62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03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9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12" w:space="5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46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05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57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21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0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25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260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00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78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3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9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8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04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06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25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7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5" w:color="00A4C0"/>
                                                    <w:left w:val="none" w:sz="0" w:space="0" w:color="00A4C0"/>
                                                    <w:bottom w:val="none" w:sz="0" w:space="0" w:color="00A4C0"/>
                                                    <w:right w:val="none" w:sz="0" w:space="0" w:color="00A4C0"/>
                                                  </w:divBdr>
                                                  <w:divsChild>
                                                    <w:div w:id="15927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56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2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337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218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4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211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2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895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100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45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97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5" w:color="00A4C0"/>
                                                    <w:left w:val="none" w:sz="0" w:space="0" w:color="00A4C0"/>
                                                    <w:bottom w:val="none" w:sz="0" w:space="0" w:color="00A4C0"/>
                                                    <w:right w:val="none" w:sz="0" w:space="0" w:color="00A4C0"/>
                                                  </w:divBdr>
                                                  <w:divsChild>
                                                    <w:div w:id="165428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36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25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17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89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12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804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925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86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8675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9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8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5" w:color="00A4C0"/>
                                                    <w:left w:val="none" w:sz="0" w:space="0" w:color="00A4C0"/>
                                                    <w:bottom w:val="none" w:sz="0" w:space="0" w:color="00A4C0"/>
                                                    <w:right w:val="none" w:sz="0" w:space="0" w:color="00A4C0"/>
                                                  </w:divBdr>
                                                  <w:divsChild>
                                                    <w:div w:id="178653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42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98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69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82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29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28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8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5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2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9270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32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0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956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978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41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791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00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0720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1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9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26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06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9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208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042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009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613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07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2803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02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0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82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33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81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29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19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143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78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7689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83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98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4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12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82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2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4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0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84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56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64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0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7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0512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21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6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94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40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49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94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70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3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2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26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04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75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79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23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57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0689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8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40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65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26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12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3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49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24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2953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5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49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82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300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15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87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214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arsaga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AC500C0F204ECCB54A2F17B0846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B6161-9816-4717-AECE-0D6DB85D7666}"/>
      </w:docPartPr>
      <w:docPartBody>
        <w:p w:rsidR="00000000" w:rsidRDefault="00000000">
          <w:pPr>
            <w:pStyle w:val="1DAC500C0F204ECCB54A2F17B0846724"/>
          </w:pPr>
          <w:r w:rsidRPr="00E32D04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6"/>
    <w:rsid w:val="004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1A94E7C49647B9A1002F134314CF0E">
    <w:name w:val="091A94E7C49647B9A1002F134314CF0E"/>
  </w:style>
  <w:style w:type="paragraph" w:customStyle="1" w:styleId="F67A74C1608543A2B3C5E761527DE1B8">
    <w:name w:val="F67A74C1608543A2B3C5E761527DE1B8"/>
  </w:style>
  <w:style w:type="paragraph" w:customStyle="1" w:styleId="DC1D5B3A01474079890D91144434A292">
    <w:name w:val="DC1D5B3A01474079890D91144434A292"/>
  </w:style>
  <w:style w:type="paragraph" w:customStyle="1" w:styleId="1DAC500C0F204ECCB54A2F17B0846724">
    <w:name w:val="1DAC500C0F204ECCB54A2F17B0846724"/>
  </w:style>
  <w:style w:type="paragraph" w:customStyle="1" w:styleId="010106E4536240738D02AC8EE314C749">
    <w:name w:val="010106E4536240738D02AC8EE314C749"/>
  </w:style>
  <w:style w:type="paragraph" w:customStyle="1" w:styleId="CEB24C42FABF40789490C2E7C8FEEA06">
    <w:name w:val="CEB24C42FABF40789490C2E7C8FEEA06"/>
  </w:style>
  <w:style w:type="paragraph" w:customStyle="1" w:styleId="E4BE5A51CE6344B692CF502EE5051B9A">
    <w:name w:val="E4BE5A51CE6344B692CF502EE5051B9A"/>
  </w:style>
  <w:style w:type="paragraph" w:customStyle="1" w:styleId="A0C9B3C3665345209E0701451EF45602">
    <w:name w:val="A0C9B3C3665345209E0701451EF45602"/>
  </w:style>
  <w:style w:type="paragraph" w:customStyle="1" w:styleId="1153E00F59FA425FAA75B55C20ECED94">
    <w:name w:val="1153E00F59FA425FAA75B55C20ECED94"/>
  </w:style>
  <w:style w:type="paragraph" w:customStyle="1" w:styleId="99F2F0879B2041D49C91532AB7788CA9">
    <w:name w:val="99F2F0879B2041D49C91532AB7788CA9"/>
  </w:style>
  <w:style w:type="paragraph" w:customStyle="1" w:styleId="C7D16559717145C984EE04E51D06ADB4">
    <w:name w:val="C7D16559717145C984EE04E51D06ADB4"/>
  </w:style>
  <w:style w:type="paragraph" w:customStyle="1" w:styleId="B1F9725844A442D1A84660E5DB21ECB5">
    <w:name w:val="B1F9725844A442D1A84660E5DB21ECB5"/>
  </w:style>
  <w:style w:type="paragraph" w:customStyle="1" w:styleId="813B9A3D0B974C8F8E84DA895901D5F3">
    <w:name w:val="813B9A3D0B974C8F8E84DA895901D5F3"/>
  </w:style>
  <w:style w:type="paragraph" w:customStyle="1" w:styleId="0F8FD23F4029496AB439D9F8D3B396A9">
    <w:name w:val="0F8FD23F4029496AB439D9F8D3B396A9"/>
  </w:style>
  <w:style w:type="paragraph" w:customStyle="1" w:styleId="2589730D42F54E2BA4BF4EE5EEB129E1">
    <w:name w:val="2589730D42F54E2BA4BF4EE5EEB129E1"/>
  </w:style>
  <w:style w:type="paragraph" w:customStyle="1" w:styleId="F616BE86AFED4D2EBF833E5C30AD4C34">
    <w:name w:val="F616BE86AFED4D2EBF833E5C30AD4C34"/>
  </w:style>
  <w:style w:type="paragraph" w:customStyle="1" w:styleId="0BC94AF77ED34F1FA8EE7BC53E3997B8">
    <w:name w:val="0BC94AF77ED34F1FA8EE7BC53E3997B8"/>
  </w:style>
  <w:style w:type="paragraph" w:customStyle="1" w:styleId="87B80B7A09DC4A1C8431875893800DB0">
    <w:name w:val="87B80B7A09DC4A1C8431875893800DB0"/>
  </w:style>
  <w:style w:type="paragraph" w:customStyle="1" w:styleId="1FC356A3A7B546AFAC9C422448B81A58">
    <w:name w:val="1FC356A3A7B546AFAC9C422448B81A58"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  <w:style w:type="paragraph" w:customStyle="1" w:styleId="6A7CE0D44B2B42B2B7AA95190EECB528">
    <w:name w:val="6A7CE0D44B2B42B2B7AA95190EECB528"/>
  </w:style>
  <w:style w:type="paragraph" w:customStyle="1" w:styleId="847AF56F946E41AB972B597352A9E735">
    <w:name w:val="847AF56F946E41AB972B597352A9E735"/>
  </w:style>
  <w:style w:type="paragraph" w:customStyle="1" w:styleId="C45B0E5B90C94D5A82C4A1E30E155170">
    <w:name w:val="C45B0E5B90C94D5A82C4A1E30E155170"/>
  </w:style>
  <w:style w:type="paragraph" w:customStyle="1" w:styleId="81332D254A2A4243BBC238C97387F9D5">
    <w:name w:val="81332D254A2A4243BBC238C97387F9D5"/>
  </w:style>
  <w:style w:type="paragraph" w:customStyle="1" w:styleId="F641070C577D4E058508C6F573E811E6">
    <w:name w:val="F641070C577D4E058508C6F573E811E6"/>
  </w:style>
  <w:style w:type="paragraph" w:customStyle="1" w:styleId="B71B7802C77B4A719D8D299B62852894">
    <w:name w:val="B71B7802C77B4A719D8D299B62852894"/>
  </w:style>
  <w:style w:type="paragraph" w:customStyle="1" w:styleId="0705AB593D70480E83F0800E754C8524">
    <w:name w:val="0705AB593D70480E83F0800E754C8524"/>
  </w:style>
  <w:style w:type="paragraph" w:customStyle="1" w:styleId="B721FD667F6342DC93AFAC1F02D3B101">
    <w:name w:val="B721FD667F6342DC93AFAC1F02D3B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resume.dotx</Template>
  <TotalTime>0</TotalTime>
  <Pages>1</Pages>
  <Words>265</Words>
  <Characters>1793</Characters>
  <Application>Microsoft Office Word</Application>
  <DocSecurity>0</DocSecurity>
  <Lines>103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2024-02-18T12:41:00Z</dcterms:created>
  <dcterms:modified xsi:type="dcterms:W3CDTF">2024-02-18T14:11:00Z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a0c29c6e-3f23-42fc-992a-183626cb35d4</vt:lpwstr>
  </property>
</Properties>
</file>